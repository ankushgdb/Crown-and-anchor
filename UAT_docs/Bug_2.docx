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7945A4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Balance </w:t>
            </w:r>
            <w:r w:rsidR="006D328F">
              <w:rPr>
                <w:color w:val="000000" w:themeColor="text1"/>
                <w:sz w:val="24"/>
                <w:szCs w:val="24"/>
              </w:rPr>
              <w:t>must be zero on lost the game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7945A4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 #</w:t>
            </w:r>
            <w:r w:rsidR="006D328F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8805C5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Fred starts game with balance 20, after won the first turn, balance still is 20.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2A1" w:rsidRPr="00F90133" w:rsidRDefault="005474F1" w:rsidP="002352A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Fred should play at least one game and starts this game with balance 20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</w:p>
        </w:tc>
      </w:tr>
      <w:tr w:rsidR="001F293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293A" w:rsidRDefault="001F293A" w:rsidP="001F293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Player must have sufficient balance to play this game.</w:t>
            </w:r>
          </w:p>
          <w:p w:rsidR="001F293A" w:rsidRPr="001D4A47" w:rsidRDefault="001F293A" w:rsidP="001F293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 lost, balance should decrease by 5 and reach on zero for end the game.</w:t>
            </w:r>
          </w:p>
        </w:tc>
      </w:tr>
      <w:tr w:rsidR="001F293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293A" w:rsidRDefault="001F293A" w:rsidP="001F293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F293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F293A" w:rsidRDefault="001F293A" w:rsidP="001F293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2C1BF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</w:p>
          <w:p w:rsidR="002C1BFA" w:rsidRDefault="002C1BFA" w:rsidP="001F293A">
            <w:pPr>
              <w:pStyle w:val="bp"/>
              <w:spacing w:before="0" w:after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C1BFA" w:rsidRDefault="002C1BFA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F29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F293A" w:rsidRDefault="001F293A" w:rsidP="001F293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F293A" w:rsidRDefault="001F293A" w:rsidP="001F293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F293A" w:rsidRDefault="001F293A" w:rsidP="001F293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F293A" w:rsidRDefault="001F293A" w:rsidP="001F293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F293A" w:rsidRDefault="001F293A" w:rsidP="001F293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F293A" w:rsidT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293A" w:rsidRPr="00854E58" w:rsidRDefault="001F293A" w:rsidP="001F29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MainUAT.java file </w:t>
            </w:r>
          </w:p>
        </w:tc>
        <w:tc>
          <w:tcPr>
            <w:tcW w:w="5596" w:type="dxa"/>
          </w:tcPr>
          <w:p w:rsidR="001F293A" w:rsidRDefault="001F293A" w:rsidP="001F29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window open and showing turns until end of game.</w:t>
            </w:r>
          </w:p>
          <w:p w:rsidR="00B14E28" w:rsidRDefault="00B14E28" w:rsidP="001F293A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416300" cy="22834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</w:pPr>
            <w:r>
              <w:t>Pass</w:t>
            </w: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</w:pPr>
          </w:p>
        </w:tc>
      </w:tr>
      <w:tr w:rsidR="001F29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F293A" w:rsidRDefault="006C48D1" w:rsidP="001F29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Find last line, and has still balance 5 while it should be zero</w:t>
            </w:r>
          </w:p>
        </w:tc>
        <w:tc>
          <w:tcPr>
            <w:tcW w:w="5596" w:type="dxa"/>
          </w:tcPr>
          <w:p w:rsidR="001F293A" w:rsidRDefault="006C48D1" w:rsidP="001F293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On last, </w:t>
            </w:r>
            <w:r w:rsidR="001F293A">
              <w:rPr>
                <w:sz w:val="24"/>
              </w:rPr>
              <w:t xml:space="preserve">balance </w:t>
            </w:r>
            <w:r>
              <w:rPr>
                <w:sz w:val="24"/>
              </w:rPr>
              <w:t>must be zero on lost the game</w:t>
            </w:r>
            <w:r w:rsidR="001F293A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</w:pPr>
            <w:r>
              <w:t>Fail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sectPr w:rsidR="00780A9A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0D4" w:rsidRDefault="009E50D4">
      <w:r>
        <w:separator/>
      </w:r>
    </w:p>
  </w:endnote>
  <w:endnote w:type="continuationSeparator" w:id="0">
    <w:p w:rsidR="009E50D4" w:rsidRDefault="009E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BF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1BF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0D4" w:rsidRDefault="009E50D4">
      <w:r>
        <w:separator/>
      </w:r>
    </w:p>
  </w:footnote>
  <w:footnote w:type="continuationSeparator" w:id="0">
    <w:p w:rsidR="009E50D4" w:rsidRDefault="009E5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A43E53" w:rsidP="00B71A35">
          <w:pPr>
            <w:rPr>
              <w:b/>
            </w:rPr>
          </w:pPr>
          <w:r>
            <w:rPr>
              <w:b/>
            </w:rPr>
            <w:t>Test Script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43E53" w:rsidP="00B71A35">
          <w:r>
            <w:t>Bug #</w:t>
          </w:r>
          <w:r w:rsidR="009B751B">
            <w:t>2</w:t>
          </w:r>
          <w:r w:rsidR="006D328F">
            <w:t xml:space="preserve"> when player lost the game. Game should end with balance 0 while limit is set to 0.</w:t>
          </w:r>
        </w:p>
      </w:tc>
      <w:tc>
        <w:tcPr>
          <w:tcW w:w="3179" w:type="dxa"/>
        </w:tcPr>
        <w:p w:rsidR="00A37650" w:rsidRDefault="00A43E53" w:rsidP="00B71A35">
          <w:r>
            <w:t xml:space="preserve">  Date:  15/10</w:t>
          </w:r>
          <w:r w:rsidR="001C3A7C">
            <w:t>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59688E"/>
    <w:multiLevelType w:val="hybridMultilevel"/>
    <w:tmpl w:val="BCD6DD60"/>
    <w:lvl w:ilvl="0" w:tplc="96F60B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022B"/>
    <w:rsid w:val="001515B8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293A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1BFA"/>
    <w:rsid w:val="002C770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05B4"/>
    <w:rsid w:val="003A25C3"/>
    <w:rsid w:val="003C1E5A"/>
    <w:rsid w:val="003D2ED7"/>
    <w:rsid w:val="003E0939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474F1"/>
    <w:rsid w:val="00553DAD"/>
    <w:rsid w:val="005670D6"/>
    <w:rsid w:val="005706E3"/>
    <w:rsid w:val="00572CE5"/>
    <w:rsid w:val="00576454"/>
    <w:rsid w:val="00584082"/>
    <w:rsid w:val="0059649B"/>
    <w:rsid w:val="005B48A6"/>
    <w:rsid w:val="005D3C56"/>
    <w:rsid w:val="005E1449"/>
    <w:rsid w:val="005E2ADA"/>
    <w:rsid w:val="005F0EB8"/>
    <w:rsid w:val="005F1CEC"/>
    <w:rsid w:val="00604AE4"/>
    <w:rsid w:val="00620950"/>
    <w:rsid w:val="00635CE7"/>
    <w:rsid w:val="00683635"/>
    <w:rsid w:val="00690E7C"/>
    <w:rsid w:val="0069454F"/>
    <w:rsid w:val="006B5D41"/>
    <w:rsid w:val="006C48D1"/>
    <w:rsid w:val="006D328F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45A4"/>
    <w:rsid w:val="00796CD4"/>
    <w:rsid w:val="007A77D0"/>
    <w:rsid w:val="007B440B"/>
    <w:rsid w:val="007C0EA0"/>
    <w:rsid w:val="007C41CD"/>
    <w:rsid w:val="007D644A"/>
    <w:rsid w:val="007D7134"/>
    <w:rsid w:val="007E1C6E"/>
    <w:rsid w:val="00800C1D"/>
    <w:rsid w:val="00821B7F"/>
    <w:rsid w:val="00830BD8"/>
    <w:rsid w:val="00854E58"/>
    <w:rsid w:val="00857786"/>
    <w:rsid w:val="008643BB"/>
    <w:rsid w:val="0086477E"/>
    <w:rsid w:val="008725C4"/>
    <w:rsid w:val="008805C5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B751B"/>
    <w:rsid w:val="009C06FE"/>
    <w:rsid w:val="009C223D"/>
    <w:rsid w:val="009C4C9A"/>
    <w:rsid w:val="009D1046"/>
    <w:rsid w:val="009E2570"/>
    <w:rsid w:val="009E50D4"/>
    <w:rsid w:val="009F5B96"/>
    <w:rsid w:val="00A11301"/>
    <w:rsid w:val="00A24A5B"/>
    <w:rsid w:val="00A30AD6"/>
    <w:rsid w:val="00A37650"/>
    <w:rsid w:val="00A43E53"/>
    <w:rsid w:val="00A46037"/>
    <w:rsid w:val="00A6090E"/>
    <w:rsid w:val="00A72B6A"/>
    <w:rsid w:val="00A739C2"/>
    <w:rsid w:val="00A857E6"/>
    <w:rsid w:val="00AA0FB2"/>
    <w:rsid w:val="00AB1975"/>
    <w:rsid w:val="00AB1A12"/>
    <w:rsid w:val="00AC35E1"/>
    <w:rsid w:val="00AD452D"/>
    <w:rsid w:val="00B12289"/>
    <w:rsid w:val="00B137E9"/>
    <w:rsid w:val="00B14E28"/>
    <w:rsid w:val="00B3013D"/>
    <w:rsid w:val="00B3144A"/>
    <w:rsid w:val="00B4718B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39A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28D"/>
    <w:rsid w:val="00DF0CB1"/>
    <w:rsid w:val="00DF1585"/>
    <w:rsid w:val="00E11BB0"/>
    <w:rsid w:val="00E303EF"/>
    <w:rsid w:val="00E334AF"/>
    <w:rsid w:val="00E34904"/>
    <w:rsid w:val="00E3603E"/>
    <w:rsid w:val="00E42FE1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A0664"/>
    <w:rsid w:val="00FB3145"/>
    <w:rsid w:val="00FC1914"/>
    <w:rsid w:val="00FC58BC"/>
    <w:rsid w:val="00FE7760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E60EF2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17</cp:revision>
  <cp:lastPrinted>2003-10-05T22:49:00Z</cp:lastPrinted>
  <dcterms:created xsi:type="dcterms:W3CDTF">2017-10-15T07:14:00Z</dcterms:created>
  <dcterms:modified xsi:type="dcterms:W3CDTF">2017-10-15T11:18:00Z</dcterms:modified>
</cp:coreProperties>
</file>