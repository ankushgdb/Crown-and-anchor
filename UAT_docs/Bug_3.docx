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681C93" w:rsidRDefault="00AF3C2B" w:rsidP="00E44C73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Dice value should be different in each turn</w:t>
            </w: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7945A4" w:rsidP="00E44C73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Bug #</w:t>
            </w:r>
            <w:r w:rsidR="00162763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E44C7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8805C5" w:rsidP="00E44C73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Fred starts game with balance 20, after won the first turn, balance still is 20.</w:t>
            </w:r>
          </w:p>
        </w:tc>
      </w:tr>
      <w:tr w:rsidR="00E44C7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44C73" w:rsidRDefault="00E44C73" w:rsidP="00E44C73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4C73" w:rsidRPr="00F90133" w:rsidRDefault="001C2829" w:rsidP="001C2829">
            <w:pPr>
              <w:pStyle w:val="bp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Player must have balance for next turn. So each turn show dice value.</w:t>
            </w:r>
          </w:p>
        </w:tc>
      </w:tr>
      <w:tr w:rsidR="001F293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293A" w:rsidRDefault="001F293A" w:rsidP="001F293A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293A" w:rsidRPr="00D3398B" w:rsidRDefault="00D3398B" w:rsidP="00D3398B">
            <w:pPr>
              <w:pStyle w:val="bp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Dice value must be different in each game.</w:t>
            </w:r>
          </w:p>
        </w:tc>
      </w:tr>
      <w:tr w:rsidR="001F293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293A" w:rsidRDefault="001F293A" w:rsidP="001F293A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293A" w:rsidRDefault="001F293A" w:rsidP="001F293A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F293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F293A" w:rsidRDefault="001F293A" w:rsidP="001F293A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F293A" w:rsidRDefault="001F293A" w:rsidP="001F293A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D857F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857F2" w:rsidRDefault="00D857F2" w:rsidP="001F293A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857F2" w:rsidRDefault="00D857F2" w:rsidP="001F293A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04E9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04E95" w:rsidRDefault="00E04E95" w:rsidP="001F293A">
            <w:pPr>
              <w:pStyle w:val="bp"/>
              <w:spacing w:before="0" w:after="0"/>
              <w:rPr>
                <w:b/>
              </w:rPr>
            </w:pPr>
          </w:p>
          <w:p w:rsidR="00E04E95" w:rsidRDefault="00E04E95" w:rsidP="001F293A">
            <w:pPr>
              <w:pStyle w:val="bp"/>
              <w:spacing w:before="0" w:after="0"/>
              <w:rPr>
                <w:b/>
              </w:rPr>
            </w:pPr>
          </w:p>
          <w:p w:rsidR="00E04E95" w:rsidRDefault="00E04E95" w:rsidP="001F293A">
            <w:pPr>
              <w:pStyle w:val="bp"/>
              <w:spacing w:before="0" w:after="0"/>
              <w:rPr>
                <w:b/>
              </w:rPr>
            </w:pPr>
          </w:p>
          <w:p w:rsidR="00E04E95" w:rsidRDefault="00E04E95" w:rsidP="001F293A">
            <w:pPr>
              <w:pStyle w:val="bp"/>
              <w:spacing w:before="0" w:after="0"/>
              <w:rPr>
                <w:b/>
              </w:rPr>
            </w:pPr>
          </w:p>
          <w:p w:rsidR="00E04E95" w:rsidRDefault="00E04E95" w:rsidP="001F293A">
            <w:pPr>
              <w:pStyle w:val="bp"/>
              <w:spacing w:before="0" w:after="0"/>
              <w:rPr>
                <w:b/>
              </w:rPr>
            </w:pPr>
          </w:p>
          <w:p w:rsidR="00E04E95" w:rsidRDefault="00E04E95" w:rsidP="001F293A">
            <w:pPr>
              <w:pStyle w:val="bp"/>
              <w:spacing w:before="0" w:after="0"/>
              <w:rPr>
                <w:b/>
              </w:rPr>
            </w:pPr>
          </w:p>
          <w:p w:rsidR="00E04E95" w:rsidRDefault="00E04E95" w:rsidP="001F293A">
            <w:pPr>
              <w:pStyle w:val="bp"/>
              <w:spacing w:before="0" w:after="0"/>
              <w:rPr>
                <w:b/>
              </w:rPr>
            </w:pPr>
          </w:p>
          <w:p w:rsidR="00E04E95" w:rsidRDefault="00E04E95" w:rsidP="001F293A">
            <w:pPr>
              <w:pStyle w:val="bp"/>
              <w:spacing w:before="0" w:after="0"/>
              <w:rPr>
                <w:b/>
              </w:rPr>
            </w:pPr>
          </w:p>
          <w:p w:rsidR="00E04E95" w:rsidRDefault="00E04E95" w:rsidP="001F293A">
            <w:pPr>
              <w:pStyle w:val="bp"/>
              <w:spacing w:before="0" w:after="0"/>
              <w:rPr>
                <w:b/>
              </w:rPr>
            </w:pPr>
          </w:p>
          <w:p w:rsidR="00E04E95" w:rsidRDefault="00E04E95" w:rsidP="001F293A">
            <w:pPr>
              <w:pStyle w:val="bp"/>
              <w:spacing w:before="0" w:after="0"/>
              <w:rPr>
                <w:b/>
              </w:rPr>
            </w:pPr>
          </w:p>
          <w:p w:rsidR="00E04E95" w:rsidRDefault="00E04E95" w:rsidP="001F293A">
            <w:pPr>
              <w:pStyle w:val="bp"/>
              <w:spacing w:before="0" w:after="0"/>
              <w:rPr>
                <w:b/>
              </w:rPr>
            </w:pPr>
          </w:p>
          <w:p w:rsidR="00E04E95" w:rsidRDefault="00E04E95" w:rsidP="001F293A">
            <w:pPr>
              <w:pStyle w:val="bp"/>
              <w:spacing w:before="0" w:after="0"/>
              <w:rPr>
                <w:b/>
              </w:rPr>
            </w:pPr>
          </w:p>
          <w:p w:rsidR="00E04E95" w:rsidRDefault="00E04E95" w:rsidP="001F293A">
            <w:pPr>
              <w:pStyle w:val="bp"/>
              <w:spacing w:before="0" w:after="0"/>
              <w:rPr>
                <w:b/>
              </w:rPr>
            </w:pPr>
          </w:p>
          <w:p w:rsidR="00E04E95" w:rsidRDefault="00E04E95" w:rsidP="001F293A">
            <w:pPr>
              <w:pStyle w:val="bp"/>
              <w:spacing w:before="0" w:after="0"/>
              <w:rPr>
                <w:b/>
              </w:rPr>
            </w:pPr>
          </w:p>
          <w:p w:rsidR="00E04E95" w:rsidRDefault="00E04E95" w:rsidP="001F293A">
            <w:pPr>
              <w:pStyle w:val="bp"/>
              <w:spacing w:before="0" w:after="0"/>
              <w:rPr>
                <w:b/>
              </w:rPr>
            </w:pPr>
          </w:p>
          <w:p w:rsidR="00E04E95" w:rsidRDefault="00E04E95" w:rsidP="001F293A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04E95" w:rsidRDefault="00E04E95" w:rsidP="001F293A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F29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F293A" w:rsidRDefault="001F293A" w:rsidP="001F293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F293A" w:rsidRDefault="001F293A" w:rsidP="001F293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F293A" w:rsidRDefault="001F293A" w:rsidP="001F293A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F293A" w:rsidRDefault="001F293A" w:rsidP="001F293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F293A" w:rsidRDefault="001F293A" w:rsidP="001F293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F293A" w:rsidTr="00E42F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93A" w:rsidRDefault="001F293A" w:rsidP="001F293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293A" w:rsidRPr="00854E58" w:rsidRDefault="001F293A" w:rsidP="001F293A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MainUAT.java file </w:t>
            </w:r>
          </w:p>
        </w:tc>
        <w:tc>
          <w:tcPr>
            <w:tcW w:w="5596" w:type="dxa"/>
          </w:tcPr>
          <w:p w:rsidR="00D857F2" w:rsidRDefault="001F293A" w:rsidP="000B5E56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window open and showing turns until end of game.</w:t>
            </w:r>
          </w:p>
          <w:p w:rsidR="00651B40" w:rsidRDefault="00651B40" w:rsidP="000B5E56">
            <w:pPr>
              <w:pStyle w:val="bp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3416300" cy="22713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g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0" cy="227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" w:type="dxa"/>
          </w:tcPr>
          <w:p w:rsidR="001F293A" w:rsidRDefault="001F293A" w:rsidP="001F293A">
            <w:pPr>
              <w:pStyle w:val="RowHeadings"/>
              <w:spacing w:before="80" w:after="80"/>
            </w:pPr>
            <w:r>
              <w:t>Pass</w:t>
            </w:r>
          </w:p>
        </w:tc>
        <w:tc>
          <w:tcPr>
            <w:tcW w:w="714" w:type="dxa"/>
          </w:tcPr>
          <w:p w:rsidR="001F293A" w:rsidRDefault="001F293A" w:rsidP="001F293A">
            <w:pPr>
              <w:pStyle w:val="RowHeadings"/>
              <w:spacing w:before="80" w:after="80"/>
            </w:pPr>
          </w:p>
        </w:tc>
      </w:tr>
      <w:tr w:rsidR="001F29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1F293A" w:rsidRDefault="001F293A" w:rsidP="001F293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F293A" w:rsidRDefault="00E42226" w:rsidP="00E4222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Notice each turn has same dice value.</w:t>
            </w:r>
          </w:p>
        </w:tc>
        <w:tc>
          <w:tcPr>
            <w:tcW w:w="5596" w:type="dxa"/>
          </w:tcPr>
          <w:p w:rsidR="001F293A" w:rsidRDefault="001D5A9F" w:rsidP="001F293A">
            <w:pPr>
              <w:pStyle w:val="bp"/>
              <w:rPr>
                <w:sz w:val="24"/>
              </w:rPr>
            </w:pPr>
            <w:r>
              <w:rPr>
                <w:sz w:val="24"/>
              </w:rPr>
              <w:t>It must have</w:t>
            </w:r>
            <w:r w:rsidR="00312C96">
              <w:rPr>
                <w:sz w:val="24"/>
              </w:rPr>
              <w:t xml:space="preserve"> at least two different rolls</w:t>
            </w:r>
            <w:bookmarkStart w:id="0" w:name="_GoBack"/>
            <w:bookmarkEnd w:id="0"/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1F293A" w:rsidRDefault="001F293A" w:rsidP="001F293A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F293A" w:rsidRDefault="001F293A" w:rsidP="001F293A">
            <w:pPr>
              <w:pStyle w:val="RowHeadings"/>
              <w:spacing w:before="80" w:after="80"/>
            </w:pPr>
            <w:r>
              <w:t>Fail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sectPr w:rsidR="00780A9A" w:rsidSect="00A37650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760" w:rsidRDefault="004F0760">
      <w:r>
        <w:separator/>
      </w:r>
    </w:p>
  </w:endnote>
  <w:endnote w:type="continuationSeparator" w:id="0">
    <w:p w:rsidR="004F0760" w:rsidRDefault="004F0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Raavi"/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2C96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12C96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760" w:rsidRDefault="004F0760">
      <w:r>
        <w:separator/>
      </w:r>
    </w:p>
  </w:footnote>
  <w:footnote w:type="continuationSeparator" w:id="0">
    <w:p w:rsidR="004F0760" w:rsidRDefault="004F0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Pr="001C3A7C" w:rsidRDefault="00A43E53" w:rsidP="00B71A35">
          <w:pPr>
            <w:rPr>
              <w:b/>
            </w:rPr>
          </w:pPr>
          <w:r>
            <w:rPr>
              <w:b/>
            </w:rPr>
            <w:t>Test Script</w:t>
          </w:r>
          <w:r w:rsidR="00A37650"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 w:rsidR="00A37650">
            <w:rPr>
              <w:b/>
            </w:rPr>
            <w:fldChar w:fldCharType="end"/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43E53" w:rsidP="00B71A35">
          <w:r>
            <w:t>Bug #</w:t>
          </w:r>
          <w:r w:rsidR="00456959">
            <w:t>3 Each and every term is repeating with same dice value</w:t>
          </w:r>
          <w:r w:rsidR="006D328F">
            <w:t>.</w:t>
          </w:r>
        </w:p>
      </w:tc>
      <w:tc>
        <w:tcPr>
          <w:tcW w:w="3179" w:type="dxa"/>
        </w:tcPr>
        <w:p w:rsidR="00A37650" w:rsidRDefault="00A43E53" w:rsidP="00B71A35">
          <w:r>
            <w:t xml:space="preserve">  Date:  15/10</w:t>
          </w:r>
          <w:r w:rsidR="001C3A7C">
            <w:t>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59688E"/>
    <w:multiLevelType w:val="hybridMultilevel"/>
    <w:tmpl w:val="BCD6DD60"/>
    <w:lvl w:ilvl="0" w:tplc="96F60B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B5E56"/>
    <w:rsid w:val="000D5952"/>
    <w:rsid w:val="000E3C24"/>
    <w:rsid w:val="000F4382"/>
    <w:rsid w:val="00127DBF"/>
    <w:rsid w:val="001353CD"/>
    <w:rsid w:val="0015022B"/>
    <w:rsid w:val="00154D6A"/>
    <w:rsid w:val="0015543B"/>
    <w:rsid w:val="00162763"/>
    <w:rsid w:val="00181694"/>
    <w:rsid w:val="0018240E"/>
    <w:rsid w:val="00192656"/>
    <w:rsid w:val="00197530"/>
    <w:rsid w:val="001A0459"/>
    <w:rsid w:val="001A6775"/>
    <w:rsid w:val="001A7865"/>
    <w:rsid w:val="001B0072"/>
    <w:rsid w:val="001C2829"/>
    <w:rsid w:val="001C28E3"/>
    <w:rsid w:val="001C3A7C"/>
    <w:rsid w:val="001D00C4"/>
    <w:rsid w:val="001D5A9F"/>
    <w:rsid w:val="001F01F4"/>
    <w:rsid w:val="001F293A"/>
    <w:rsid w:val="001F6448"/>
    <w:rsid w:val="001F7C68"/>
    <w:rsid w:val="002052B0"/>
    <w:rsid w:val="00205D7F"/>
    <w:rsid w:val="00212269"/>
    <w:rsid w:val="00212A3D"/>
    <w:rsid w:val="002352A1"/>
    <w:rsid w:val="00291668"/>
    <w:rsid w:val="002A7E47"/>
    <w:rsid w:val="002C1B7F"/>
    <w:rsid w:val="002C7700"/>
    <w:rsid w:val="002D07CF"/>
    <w:rsid w:val="002D1D0A"/>
    <w:rsid w:val="002D7BA4"/>
    <w:rsid w:val="002E347B"/>
    <w:rsid w:val="00312C96"/>
    <w:rsid w:val="00317678"/>
    <w:rsid w:val="00331345"/>
    <w:rsid w:val="00353537"/>
    <w:rsid w:val="00362280"/>
    <w:rsid w:val="00374830"/>
    <w:rsid w:val="00382D26"/>
    <w:rsid w:val="003910B3"/>
    <w:rsid w:val="003A05B4"/>
    <w:rsid w:val="003A25C3"/>
    <w:rsid w:val="003C1E5A"/>
    <w:rsid w:val="003D2ED7"/>
    <w:rsid w:val="003E0939"/>
    <w:rsid w:val="003E438C"/>
    <w:rsid w:val="003F1D6E"/>
    <w:rsid w:val="00434231"/>
    <w:rsid w:val="004451D2"/>
    <w:rsid w:val="00456959"/>
    <w:rsid w:val="0046703C"/>
    <w:rsid w:val="004A0610"/>
    <w:rsid w:val="004A279E"/>
    <w:rsid w:val="004A4B81"/>
    <w:rsid w:val="004A71EF"/>
    <w:rsid w:val="004B155B"/>
    <w:rsid w:val="004D0033"/>
    <w:rsid w:val="004D1C11"/>
    <w:rsid w:val="004E420D"/>
    <w:rsid w:val="004F0760"/>
    <w:rsid w:val="004F4FB4"/>
    <w:rsid w:val="004F7B53"/>
    <w:rsid w:val="004F7C17"/>
    <w:rsid w:val="00520EF0"/>
    <w:rsid w:val="00531B5A"/>
    <w:rsid w:val="00536681"/>
    <w:rsid w:val="005474F1"/>
    <w:rsid w:val="00553DAD"/>
    <w:rsid w:val="005670D6"/>
    <w:rsid w:val="005706E3"/>
    <w:rsid w:val="00572CE5"/>
    <w:rsid w:val="00576454"/>
    <w:rsid w:val="00584082"/>
    <w:rsid w:val="0059649B"/>
    <w:rsid w:val="005B48A6"/>
    <w:rsid w:val="005D3C56"/>
    <w:rsid w:val="005E1449"/>
    <w:rsid w:val="005E2ADA"/>
    <w:rsid w:val="005F0EB8"/>
    <w:rsid w:val="005F1CEC"/>
    <w:rsid w:val="00604AE4"/>
    <w:rsid w:val="00620950"/>
    <w:rsid w:val="00635CE7"/>
    <w:rsid w:val="00651B40"/>
    <w:rsid w:val="00683635"/>
    <w:rsid w:val="00690E7C"/>
    <w:rsid w:val="0069454F"/>
    <w:rsid w:val="006B5D41"/>
    <w:rsid w:val="006C48D1"/>
    <w:rsid w:val="006D328F"/>
    <w:rsid w:val="006D4DE0"/>
    <w:rsid w:val="00702D6A"/>
    <w:rsid w:val="0070792D"/>
    <w:rsid w:val="00720507"/>
    <w:rsid w:val="007275A3"/>
    <w:rsid w:val="0074307D"/>
    <w:rsid w:val="00752B41"/>
    <w:rsid w:val="00756932"/>
    <w:rsid w:val="007606FF"/>
    <w:rsid w:val="00772DAC"/>
    <w:rsid w:val="00780A9A"/>
    <w:rsid w:val="007945A4"/>
    <w:rsid w:val="00796CD4"/>
    <w:rsid w:val="007A77D0"/>
    <w:rsid w:val="007B440B"/>
    <w:rsid w:val="007C0EA0"/>
    <w:rsid w:val="007C41CD"/>
    <w:rsid w:val="007D644A"/>
    <w:rsid w:val="007D7134"/>
    <w:rsid w:val="007E1C6E"/>
    <w:rsid w:val="00800C1D"/>
    <w:rsid w:val="00821B7F"/>
    <w:rsid w:val="00830BD8"/>
    <w:rsid w:val="00854E58"/>
    <w:rsid w:val="00857786"/>
    <w:rsid w:val="008643BB"/>
    <w:rsid w:val="0086477E"/>
    <w:rsid w:val="008725C4"/>
    <w:rsid w:val="008805C5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2E5E"/>
    <w:rsid w:val="00981DE1"/>
    <w:rsid w:val="00983E57"/>
    <w:rsid w:val="009B751B"/>
    <w:rsid w:val="009C06FE"/>
    <w:rsid w:val="009C223D"/>
    <w:rsid w:val="009C4C9A"/>
    <w:rsid w:val="009D1046"/>
    <w:rsid w:val="009E2570"/>
    <w:rsid w:val="009F5B96"/>
    <w:rsid w:val="00A11301"/>
    <w:rsid w:val="00A24A5B"/>
    <w:rsid w:val="00A30AD6"/>
    <w:rsid w:val="00A37650"/>
    <w:rsid w:val="00A43E53"/>
    <w:rsid w:val="00A46037"/>
    <w:rsid w:val="00A6090E"/>
    <w:rsid w:val="00A72B6A"/>
    <w:rsid w:val="00A739C2"/>
    <w:rsid w:val="00A857E6"/>
    <w:rsid w:val="00AA0FB2"/>
    <w:rsid w:val="00AB1975"/>
    <w:rsid w:val="00AB1A12"/>
    <w:rsid w:val="00AC35E1"/>
    <w:rsid w:val="00AD452D"/>
    <w:rsid w:val="00AF3C2B"/>
    <w:rsid w:val="00B12289"/>
    <w:rsid w:val="00B137E9"/>
    <w:rsid w:val="00B3013D"/>
    <w:rsid w:val="00B3144A"/>
    <w:rsid w:val="00B4718B"/>
    <w:rsid w:val="00B5620B"/>
    <w:rsid w:val="00B71A35"/>
    <w:rsid w:val="00BA717F"/>
    <w:rsid w:val="00BE784F"/>
    <w:rsid w:val="00BF4A88"/>
    <w:rsid w:val="00C05D0A"/>
    <w:rsid w:val="00C070A0"/>
    <w:rsid w:val="00C07137"/>
    <w:rsid w:val="00C074E2"/>
    <w:rsid w:val="00C229AB"/>
    <w:rsid w:val="00C32112"/>
    <w:rsid w:val="00C34B6E"/>
    <w:rsid w:val="00C439AE"/>
    <w:rsid w:val="00C4752B"/>
    <w:rsid w:val="00C64F5A"/>
    <w:rsid w:val="00C87E36"/>
    <w:rsid w:val="00C94212"/>
    <w:rsid w:val="00CC47D2"/>
    <w:rsid w:val="00CC74EE"/>
    <w:rsid w:val="00CD6734"/>
    <w:rsid w:val="00D010AF"/>
    <w:rsid w:val="00D24817"/>
    <w:rsid w:val="00D3398B"/>
    <w:rsid w:val="00D63FFC"/>
    <w:rsid w:val="00D664F5"/>
    <w:rsid w:val="00D71228"/>
    <w:rsid w:val="00D74923"/>
    <w:rsid w:val="00D857F2"/>
    <w:rsid w:val="00D94615"/>
    <w:rsid w:val="00DA4ABE"/>
    <w:rsid w:val="00DA4AC5"/>
    <w:rsid w:val="00DA503D"/>
    <w:rsid w:val="00DB3DA8"/>
    <w:rsid w:val="00DF028D"/>
    <w:rsid w:val="00DF0CB1"/>
    <w:rsid w:val="00DF1585"/>
    <w:rsid w:val="00E04E95"/>
    <w:rsid w:val="00E11BB0"/>
    <w:rsid w:val="00E303EF"/>
    <w:rsid w:val="00E334AF"/>
    <w:rsid w:val="00E34904"/>
    <w:rsid w:val="00E3603E"/>
    <w:rsid w:val="00E42226"/>
    <w:rsid w:val="00E42FE1"/>
    <w:rsid w:val="00E430D5"/>
    <w:rsid w:val="00E44C73"/>
    <w:rsid w:val="00E5553C"/>
    <w:rsid w:val="00E70BB1"/>
    <w:rsid w:val="00E769D2"/>
    <w:rsid w:val="00E82E39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7E23"/>
    <w:rsid w:val="00F90133"/>
    <w:rsid w:val="00F909B2"/>
    <w:rsid w:val="00FA0664"/>
    <w:rsid w:val="00FB3145"/>
    <w:rsid w:val="00FC1914"/>
    <w:rsid w:val="00FC58BC"/>
    <w:rsid w:val="00FE7760"/>
    <w:rsid w:val="00F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CD4881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43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Windows User</cp:lastModifiedBy>
  <cp:revision>27</cp:revision>
  <cp:lastPrinted>2003-10-05T22:49:00Z</cp:lastPrinted>
  <dcterms:created xsi:type="dcterms:W3CDTF">2017-10-15T07:14:00Z</dcterms:created>
  <dcterms:modified xsi:type="dcterms:W3CDTF">2017-10-15T11:27:00Z</dcterms:modified>
</cp:coreProperties>
</file>