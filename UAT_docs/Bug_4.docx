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E02AF0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regarding occurrence of spade value.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7945A4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 #</w:t>
            </w:r>
            <w:r w:rsidR="00E02AF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153F80" w:rsidP="00153F80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Spade vale never appears in game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2A1" w:rsidRPr="00F90133" w:rsidRDefault="005474F1" w:rsidP="002352A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Fred should play at least one game and starts this game with balance 20</w:t>
            </w:r>
          </w:p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153F80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 least in one turn, spade value should show in game.</w:t>
            </w:r>
            <w:r w:rsidR="00C439AE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7E1C6E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153F8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  <w:p w:rsidR="00153F80" w:rsidRDefault="00153F80" w:rsidP="00E44C73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53F80" w:rsidRDefault="00153F80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44C73" w:rsidRDefault="00E44C73" w:rsidP="00E44C7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44C73" w:rsidT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49B" w:rsidRPr="00854E58" w:rsidRDefault="00DF028D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MainUAT.java file</w:t>
            </w:r>
            <w:r w:rsidR="0069454F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E44C73" w:rsidRDefault="00DF028D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window open and showing turns</w:t>
            </w:r>
            <w:r w:rsidR="009F5B96">
              <w:rPr>
                <w:sz w:val="24"/>
              </w:rPr>
              <w:t xml:space="preserve"> until end of game.</w:t>
            </w:r>
          </w:p>
          <w:p w:rsidR="008E5CBA" w:rsidRDefault="00153F80" w:rsidP="00E44C73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416300" cy="32880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3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44C73" w:rsidRDefault="003C1E5A" w:rsidP="003C1E5A">
            <w:pPr>
              <w:pStyle w:val="RowHeadings"/>
              <w:spacing w:before="80" w:after="80"/>
            </w:pPr>
            <w:r>
              <w:t>Pass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  <w:tr w:rsid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42FE1" w:rsidRDefault="00E42FE1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42FE1" w:rsidRDefault="00153F80" w:rsidP="00153F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Each turn has multiple dice values but not even single time spade occurrence.</w:t>
            </w:r>
          </w:p>
        </w:tc>
        <w:tc>
          <w:tcPr>
            <w:tcW w:w="5596" w:type="dxa"/>
          </w:tcPr>
          <w:p w:rsidR="00E42FE1" w:rsidRDefault="00153F80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At least one occurrence of spade value appears during the game</w:t>
            </w:r>
            <w:bookmarkStart w:id="0" w:name="_GoBack"/>
            <w:bookmarkEnd w:id="0"/>
          </w:p>
        </w:tc>
        <w:tc>
          <w:tcPr>
            <w:tcW w:w="714" w:type="dxa"/>
          </w:tcPr>
          <w:p w:rsidR="00E42FE1" w:rsidRDefault="00E42FE1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2FE1" w:rsidRDefault="003C1E5A" w:rsidP="00E44C73">
            <w:pPr>
              <w:pStyle w:val="RowHeadings"/>
              <w:spacing w:before="80" w:after="80"/>
            </w:pPr>
            <w:r>
              <w:t>Fail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sectPr w:rsidR="00780A9A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48B" w:rsidRDefault="00C9248B">
      <w:r>
        <w:separator/>
      </w:r>
    </w:p>
  </w:endnote>
  <w:endnote w:type="continuationSeparator" w:id="0">
    <w:p w:rsidR="00C9248B" w:rsidRDefault="00C9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3F8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3F8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48B" w:rsidRDefault="00C9248B">
      <w:r>
        <w:separator/>
      </w:r>
    </w:p>
  </w:footnote>
  <w:footnote w:type="continuationSeparator" w:id="0">
    <w:p w:rsidR="00C9248B" w:rsidRDefault="00C9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A43E53" w:rsidP="00B71A35">
          <w:pPr>
            <w:rPr>
              <w:b/>
            </w:rPr>
          </w:pPr>
          <w:r>
            <w:rPr>
              <w:b/>
            </w:rPr>
            <w:t>Test Script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02AF0" w:rsidP="00B71A35">
          <w:r>
            <w:t>Bug #4 No spade value of dice in all terms of the game.</w:t>
          </w:r>
        </w:p>
      </w:tc>
      <w:tc>
        <w:tcPr>
          <w:tcW w:w="3179" w:type="dxa"/>
        </w:tcPr>
        <w:p w:rsidR="00A37650" w:rsidRDefault="00A43E53" w:rsidP="00B71A35">
          <w:r>
            <w:t xml:space="preserve">  Date:  15/10</w:t>
          </w:r>
          <w:r w:rsidR="001C3A7C">
            <w:t>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022B"/>
    <w:rsid w:val="00153F80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352A1"/>
    <w:rsid w:val="00291668"/>
    <w:rsid w:val="002A7E47"/>
    <w:rsid w:val="002C1B7F"/>
    <w:rsid w:val="002C7700"/>
    <w:rsid w:val="002D07CF"/>
    <w:rsid w:val="002D1D0A"/>
    <w:rsid w:val="002D7BA4"/>
    <w:rsid w:val="002E347B"/>
    <w:rsid w:val="00317678"/>
    <w:rsid w:val="00320B6D"/>
    <w:rsid w:val="00331345"/>
    <w:rsid w:val="00353537"/>
    <w:rsid w:val="00362280"/>
    <w:rsid w:val="00374830"/>
    <w:rsid w:val="00382D26"/>
    <w:rsid w:val="003910B3"/>
    <w:rsid w:val="003A05B4"/>
    <w:rsid w:val="003A25C3"/>
    <w:rsid w:val="003C1E5A"/>
    <w:rsid w:val="003D2ED7"/>
    <w:rsid w:val="003E0939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5B"/>
    <w:rsid w:val="004D1C11"/>
    <w:rsid w:val="004E420D"/>
    <w:rsid w:val="004F4FB4"/>
    <w:rsid w:val="004F7B53"/>
    <w:rsid w:val="004F7C17"/>
    <w:rsid w:val="00520EF0"/>
    <w:rsid w:val="00531B5A"/>
    <w:rsid w:val="00536681"/>
    <w:rsid w:val="005474F1"/>
    <w:rsid w:val="00553DAD"/>
    <w:rsid w:val="005670D6"/>
    <w:rsid w:val="005706E3"/>
    <w:rsid w:val="00572CE5"/>
    <w:rsid w:val="00576454"/>
    <w:rsid w:val="00584082"/>
    <w:rsid w:val="0059649B"/>
    <w:rsid w:val="005B48A6"/>
    <w:rsid w:val="005D3C56"/>
    <w:rsid w:val="005E1449"/>
    <w:rsid w:val="005E2ADA"/>
    <w:rsid w:val="005F0EB8"/>
    <w:rsid w:val="005F1CEC"/>
    <w:rsid w:val="00604AE4"/>
    <w:rsid w:val="00620950"/>
    <w:rsid w:val="00635CE7"/>
    <w:rsid w:val="00683635"/>
    <w:rsid w:val="00690E7C"/>
    <w:rsid w:val="0069454F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45A4"/>
    <w:rsid w:val="00796CD4"/>
    <w:rsid w:val="007A77D0"/>
    <w:rsid w:val="007B440B"/>
    <w:rsid w:val="007C0EA0"/>
    <w:rsid w:val="007C41CD"/>
    <w:rsid w:val="007D644A"/>
    <w:rsid w:val="007D7134"/>
    <w:rsid w:val="007E1C6E"/>
    <w:rsid w:val="00800C1D"/>
    <w:rsid w:val="00821B7F"/>
    <w:rsid w:val="00830BD8"/>
    <w:rsid w:val="00854E58"/>
    <w:rsid w:val="00857786"/>
    <w:rsid w:val="008643BB"/>
    <w:rsid w:val="0086477E"/>
    <w:rsid w:val="008725C4"/>
    <w:rsid w:val="008805C5"/>
    <w:rsid w:val="0089205C"/>
    <w:rsid w:val="00895710"/>
    <w:rsid w:val="008A02F5"/>
    <w:rsid w:val="008D2261"/>
    <w:rsid w:val="008E5B7B"/>
    <w:rsid w:val="008E5CBA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223D"/>
    <w:rsid w:val="009C4C9A"/>
    <w:rsid w:val="009D1046"/>
    <w:rsid w:val="009E2570"/>
    <w:rsid w:val="009F5B96"/>
    <w:rsid w:val="00A11301"/>
    <w:rsid w:val="00A24A5B"/>
    <w:rsid w:val="00A30AD6"/>
    <w:rsid w:val="00A37650"/>
    <w:rsid w:val="00A43E53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718B"/>
    <w:rsid w:val="00B5620B"/>
    <w:rsid w:val="00B71A35"/>
    <w:rsid w:val="00BA717F"/>
    <w:rsid w:val="00BE784F"/>
    <w:rsid w:val="00BF4A88"/>
    <w:rsid w:val="00C05D0A"/>
    <w:rsid w:val="00C070A0"/>
    <w:rsid w:val="00C07137"/>
    <w:rsid w:val="00C074E2"/>
    <w:rsid w:val="00C229AB"/>
    <w:rsid w:val="00C32112"/>
    <w:rsid w:val="00C34B6E"/>
    <w:rsid w:val="00C439AE"/>
    <w:rsid w:val="00C4752B"/>
    <w:rsid w:val="00C64F5A"/>
    <w:rsid w:val="00C87E36"/>
    <w:rsid w:val="00C9248B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28D"/>
    <w:rsid w:val="00DF0CB1"/>
    <w:rsid w:val="00DF1585"/>
    <w:rsid w:val="00E02AF0"/>
    <w:rsid w:val="00E11BB0"/>
    <w:rsid w:val="00E303EF"/>
    <w:rsid w:val="00E334AF"/>
    <w:rsid w:val="00E34904"/>
    <w:rsid w:val="00E3603E"/>
    <w:rsid w:val="00E42FE1"/>
    <w:rsid w:val="00E430D5"/>
    <w:rsid w:val="00E44C73"/>
    <w:rsid w:val="00E5553C"/>
    <w:rsid w:val="00E70BB1"/>
    <w:rsid w:val="00E769D2"/>
    <w:rsid w:val="00E82E3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7E23"/>
    <w:rsid w:val="00F90133"/>
    <w:rsid w:val="00F909B2"/>
    <w:rsid w:val="00FB3145"/>
    <w:rsid w:val="00FC1914"/>
    <w:rsid w:val="00FC58BC"/>
    <w:rsid w:val="00FE7760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936E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14</cp:revision>
  <cp:lastPrinted>2003-10-05T22:49:00Z</cp:lastPrinted>
  <dcterms:created xsi:type="dcterms:W3CDTF">2017-10-15T07:14:00Z</dcterms:created>
  <dcterms:modified xsi:type="dcterms:W3CDTF">2017-10-15T11:37:00Z</dcterms:modified>
</cp:coreProperties>
</file>